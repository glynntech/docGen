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718B" w14:textId="77777777" w:rsidR="00233995" w:rsidRDefault="00233995">
      <w:pPr>
        <w:pStyle w:val="Title"/>
      </w:pPr>
      <w:r>
        <w:t>SUBPOENA IN A CRIMINAL CASE</w:t>
      </w:r>
    </w:p>
    <w:p w14:paraId="225BDEEE" w14:textId="77777777" w:rsidR="00233995" w:rsidRDefault="00233995">
      <w:pPr>
        <w:pStyle w:val="Title"/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8"/>
        <w:gridCol w:w="2700"/>
        <w:gridCol w:w="2520"/>
      </w:tblGrid>
      <w:tr w:rsidR="00233995" w14:paraId="175AB861" w14:textId="77777777">
        <w:trPr>
          <w:cantSplit/>
        </w:trPr>
        <w:tc>
          <w:tcPr>
            <w:tcW w:w="4968" w:type="dxa"/>
          </w:tcPr>
          <w:p w14:paraId="398406A3" w14:textId="2148F501" w:rsidR="00233995" w:rsidRDefault="00233995" w:rsidP="0088722C">
            <w:r>
              <w:t xml:space="preserve">SOUTH CAROLINA </w:t>
            </w:r>
            <w:r w:rsidR="008D6132">
              <w:t>{</w:t>
            </w:r>
            <w:proofErr w:type="spellStart"/>
            <w:r w:rsidR="008D6132">
              <w:t>c</w:t>
            </w:r>
            <w:r w:rsidR="00D4719A">
              <w:t>ourt</w:t>
            </w:r>
            <w:r w:rsidR="008D6132">
              <w:t>_</w:t>
            </w:r>
            <w:r w:rsidR="00D4719A">
              <w:t>name</w:t>
            </w:r>
            <w:r w:rsidR="008D6132">
              <w:t>_allCaps</w:t>
            </w:r>
            <w:proofErr w:type="spellEnd"/>
            <w:r w:rsidR="008D6132">
              <w:t>}</w:t>
            </w:r>
          </w:p>
        </w:tc>
        <w:tc>
          <w:tcPr>
            <w:tcW w:w="5220" w:type="dxa"/>
            <w:gridSpan w:val="2"/>
          </w:tcPr>
          <w:p w14:paraId="18FF5B35" w14:textId="3BD04949" w:rsidR="00233995" w:rsidRDefault="00233995">
            <w:r>
              <w:t>COUNTY</w:t>
            </w:r>
            <w:r>
              <w:br/>
            </w:r>
            <w:r w:rsidR="008D6132">
              <w:t>{</w:t>
            </w:r>
            <w:proofErr w:type="spellStart"/>
            <w:r w:rsidR="008D6132">
              <w:t>c</w:t>
            </w:r>
            <w:r w:rsidR="008B6863">
              <w:t>ount</w:t>
            </w:r>
            <w:r w:rsidR="002C7D07">
              <w:t>y</w:t>
            </w:r>
            <w:r w:rsidR="008D6132">
              <w:t>_</w:t>
            </w:r>
            <w:r w:rsidR="008B6863">
              <w:t>name</w:t>
            </w:r>
            <w:proofErr w:type="spellEnd"/>
            <w:r w:rsidR="008D6132">
              <w:t>}</w:t>
            </w:r>
          </w:p>
        </w:tc>
      </w:tr>
      <w:tr w:rsidR="00233995" w14:paraId="452FE153" w14:textId="77777777">
        <w:trPr>
          <w:cantSplit/>
        </w:trPr>
        <w:tc>
          <w:tcPr>
            <w:tcW w:w="4968" w:type="dxa"/>
            <w:vMerge w:val="restart"/>
          </w:tcPr>
          <w:p w14:paraId="0E601697" w14:textId="0F0751D4" w:rsidR="00233995" w:rsidRDefault="008D6132">
            <w:r>
              <w:t>{</w:t>
            </w:r>
            <w:proofErr w:type="spellStart"/>
            <w:r>
              <w:t>p</w:t>
            </w:r>
            <w:r w:rsidR="008B6863">
              <w:t>laintiff</w:t>
            </w:r>
            <w:r>
              <w:t>_</w:t>
            </w:r>
            <w:r w:rsidR="008B6863">
              <w:t>name</w:t>
            </w:r>
            <w:proofErr w:type="spellEnd"/>
            <w:r>
              <w:t>}</w:t>
            </w:r>
          </w:p>
          <w:p w14:paraId="174F5EEC" w14:textId="77777777" w:rsidR="00233995" w:rsidRDefault="00233995">
            <w:r>
              <w:t>V.</w:t>
            </w:r>
          </w:p>
          <w:p w14:paraId="5AF942D3" w14:textId="23AEF2B2" w:rsidR="00233995" w:rsidRDefault="008D6132">
            <w:r>
              <w:t>{</w:t>
            </w:r>
            <w:proofErr w:type="spellStart"/>
            <w:r>
              <w:t>d</w:t>
            </w:r>
            <w:r w:rsidR="008B6863">
              <w:t>efendant</w:t>
            </w:r>
            <w:r>
              <w:t>_</w:t>
            </w:r>
            <w:r w:rsidR="008B6863">
              <w:t>name</w:t>
            </w:r>
            <w:proofErr w:type="spellEnd"/>
            <w:r>
              <w:t>}</w:t>
            </w:r>
          </w:p>
        </w:tc>
        <w:tc>
          <w:tcPr>
            <w:tcW w:w="5220" w:type="dxa"/>
            <w:gridSpan w:val="2"/>
          </w:tcPr>
          <w:p w14:paraId="2785703F" w14:textId="6945F217" w:rsidR="00233995" w:rsidRDefault="00233995">
            <w:r>
              <w:t>CASE NO.</w:t>
            </w:r>
            <w:r>
              <w:br/>
            </w:r>
            <w:r w:rsidR="008D6132">
              <w:t>{</w:t>
            </w:r>
            <w:proofErr w:type="spellStart"/>
            <w:r w:rsidR="008D6132">
              <w:t>c</w:t>
            </w:r>
            <w:r w:rsidR="008B6863">
              <w:t>ase</w:t>
            </w:r>
            <w:r w:rsidR="008D6132">
              <w:t>_</w:t>
            </w:r>
            <w:r w:rsidR="008B6863">
              <w:t>number</w:t>
            </w:r>
            <w:proofErr w:type="spellEnd"/>
            <w:r w:rsidR="008D6132">
              <w:t>}</w:t>
            </w:r>
          </w:p>
        </w:tc>
      </w:tr>
      <w:tr w:rsidR="00233995" w14:paraId="47A3A476" w14:textId="77777777">
        <w:trPr>
          <w:cantSplit/>
        </w:trPr>
        <w:tc>
          <w:tcPr>
            <w:tcW w:w="4968" w:type="dxa"/>
            <w:vMerge/>
          </w:tcPr>
          <w:p w14:paraId="58E40F15" w14:textId="77777777" w:rsidR="00233995" w:rsidRDefault="00233995"/>
        </w:tc>
        <w:tc>
          <w:tcPr>
            <w:tcW w:w="5220" w:type="dxa"/>
            <w:gridSpan w:val="2"/>
          </w:tcPr>
          <w:p w14:paraId="402381FA" w14:textId="77777777" w:rsidR="00233995" w:rsidRDefault="00233995">
            <w:r>
              <w:t>SUBPOENA FOR</w:t>
            </w:r>
          </w:p>
          <w:p w14:paraId="2D3E3C7F" w14:textId="722736D6" w:rsidR="00233995" w:rsidRDefault="008B6863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rPr>
                <w:sz w:val="22"/>
              </w:rPr>
              <w:instrText xml:space="preserve"> FORMCHECKBOX </w:instrText>
            </w:r>
            <w:r w:rsidR="00266062">
              <w:rPr>
                <w:sz w:val="22"/>
              </w:rPr>
            </w:r>
            <w:r w:rsidR="00266062">
              <w:rPr>
                <w:sz w:val="22"/>
              </w:rPr>
              <w:fldChar w:fldCharType="separate"/>
            </w:r>
            <w:r>
              <w:rPr>
                <w:sz w:val="22"/>
              </w:rPr>
              <w:fldChar w:fldCharType="end"/>
            </w:r>
            <w:bookmarkEnd w:id="0"/>
            <w:r w:rsidR="00233995">
              <w:rPr>
                <w:sz w:val="22"/>
              </w:rPr>
              <w:t xml:space="preserve"> PERSON   </w:t>
            </w:r>
            <w:r w:rsidR="00233995">
              <w:rPr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="00233995">
              <w:rPr>
                <w:sz w:val="22"/>
              </w:rPr>
              <w:instrText xml:space="preserve"> FORMCHECKBOX </w:instrText>
            </w:r>
            <w:r w:rsidR="00266062">
              <w:rPr>
                <w:sz w:val="22"/>
              </w:rPr>
            </w:r>
            <w:r w:rsidR="00266062">
              <w:rPr>
                <w:sz w:val="22"/>
              </w:rPr>
              <w:fldChar w:fldCharType="separate"/>
            </w:r>
            <w:r w:rsidR="00233995">
              <w:rPr>
                <w:sz w:val="22"/>
              </w:rPr>
              <w:fldChar w:fldCharType="end"/>
            </w:r>
            <w:bookmarkEnd w:id="1"/>
            <w:r w:rsidR="00233995">
              <w:rPr>
                <w:sz w:val="22"/>
              </w:rPr>
              <w:t xml:space="preserve"> DOCUMENT(S) OR OBJECT(S)</w:t>
            </w:r>
          </w:p>
        </w:tc>
      </w:tr>
      <w:tr w:rsidR="00233995" w14:paraId="6761300C" w14:textId="77777777">
        <w:trPr>
          <w:cantSplit/>
        </w:trPr>
        <w:tc>
          <w:tcPr>
            <w:tcW w:w="10188" w:type="dxa"/>
            <w:gridSpan w:val="3"/>
          </w:tcPr>
          <w:p w14:paraId="6BE911EA" w14:textId="45D847DF" w:rsidR="00233995" w:rsidRDefault="00233995">
            <w:r>
              <w:t>TO:</w:t>
            </w:r>
            <w:r w:rsidR="00D4719A">
              <w:t xml:space="preserve"> </w:t>
            </w:r>
            <w:r w:rsidR="008D6132">
              <w:t>{</w:t>
            </w:r>
            <w:proofErr w:type="spellStart"/>
            <w:r w:rsidR="008B6863">
              <w:t>subpoenaed</w:t>
            </w:r>
            <w:r w:rsidR="00674BF1">
              <w:t>_name</w:t>
            </w:r>
            <w:proofErr w:type="spellEnd"/>
            <w:r w:rsidR="008D6132">
              <w:t>}</w:t>
            </w:r>
            <w:r w:rsidR="00DF543D">
              <w:t xml:space="preserve">, </w:t>
            </w:r>
            <w:r w:rsidR="008D6132">
              <w:t>{</w:t>
            </w:r>
            <w:proofErr w:type="spellStart"/>
            <w:r w:rsidR="00674BF1">
              <w:t>s</w:t>
            </w:r>
            <w:r w:rsidR="00DF543D" w:rsidRPr="00DF543D">
              <w:t>ubpoenaed</w:t>
            </w:r>
            <w:r w:rsidR="00674BF1">
              <w:t>_</w:t>
            </w:r>
            <w:r w:rsidR="00DF543D" w:rsidRPr="00DF543D">
              <w:t>address</w:t>
            </w:r>
            <w:proofErr w:type="spellEnd"/>
            <w:r w:rsidR="008D6132">
              <w:t>}</w:t>
            </w:r>
            <w:r w:rsidR="00DF543D">
              <w:t>.</w:t>
            </w:r>
          </w:p>
        </w:tc>
      </w:tr>
      <w:tr w:rsidR="00233995" w14:paraId="5A6FD5AD" w14:textId="77777777">
        <w:trPr>
          <w:cantSplit/>
        </w:trPr>
        <w:tc>
          <w:tcPr>
            <w:tcW w:w="10188" w:type="dxa"/>
            <w:gridSpan w:val="3"/>
          </w:tcPr>
          <w:p w14:paraId="167D27E2" w14:textId="6A9EB95A" w:rsidR="00233995" w:rsidRDefault="008B6863"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3"/>
            <w:r>
              <w:instrText xml:space="preserve"> FORMCHECKBOX </w:instrText>
            </w:r>
            <w:r w:rsidR="00266062">
              <w:fldChar w:fldCharType="separate"/>
            </w:r>
            <w:r>
              <w:fldChar w:fldCharType="end"/>
            </w:r>
            <w:bookmarkEnd w:id="2"/>
            <w:r w:rsidR="00233995">
              <w:t xml:space="preserve"> YOU ARE HEREBY COMMANDED to appear in the above-named court at the place, date, and time specified below to testify in the above-entitled case.</w:t>
            </w:r>
          </w:p>
        </w:tc>
      </w:tr>
      <w:tr w:rsidR="00233995" w14:paraId="5366A423" w14:textId="77777777">
        <w:trPr>
          <w:cantSplit/>
          <w:trHeight w:val="416"/>
        </w:trPr>
        <w:tc>
          <w:tcPr>
            <w:tcW w:w="4968" w:type="dxa"/>
            <w:vMerge w:val="restart"/>
          </w:tcPr>
          <w:p w14:paraId="0F65401E" w14:textId="77777777" w:rsidR="00233995" w:rsidRDefault="00233995">
            <w:r>
              <w:t>PLACE</w:t>
            </w:r>
          </w:p>
          <w:p w14:paraId="3A597273" w14:textId="6AC66188" w:rsidR="008B6863" w:rsidRDefault="008D6132">
            <w:r>
              <w:t>{</w:t>
            </w:r>
            <w:r w:rsidR="00894A1A">
              <w:t>a</w:t>
            </w:r>
            <w:r w:rsidR="008B6863">
              <w:t>ddress</w:t>
            </w:r>
            <w:r>
              <w:t>}</w:t>
            </w:r>
          </w:p>
        </w:tc>
        <w:tc>
          <w:tcPr>
            <w:tcW w:w="5220" w:type="dxa"/>
            <w:gridSpan w:val="2"/>
          </w:tcPr>
          <w:p w14:paraId="14887E6C" w14:textId="6CD32E99" w:rsidR="00233995" w:rsidRDefault="00233995">
            <w:r>
              <w:t>COURTROOM</w:t>
            </w:r>
            <w:r>
              <w:br/>
            </w:r>
            <w:r w:rsidR="008D6132">
              <w:t>{</w:t>
            </w:r>
            <w:proofErr w:type="spellStart"/>
            <w:r w:rsidR="00DE4FD5">
              <w:t>c</w:t>
            </w:r>
            <w:r w:rsidR="008B6863">
              <w:t>ourtroom</w:t>
            </w:r>
            <w:r w:rsidR="00DE4FD5">
              <w:t>_</w:t>
            </w:r>
            <w:r w:rsidR="008B6863">
              <w:t>name</w:t>
            </w:r>
            <w:proofErr w:type="spellEnd"/>
            <w:r w:rsidR="008D6132">
              <w:t>}</w:t>
            </w:r>
          </w:p>
        </w:tc>
      </w:tr>
      <w:tr w:rsidR="00233995" w14:paraId="7271F3C6" w14:textId="77777777">
        <w:trPr>
          <w:cantSplit/>
          <w:trHeight w:val="416"/>
        </w:trPr>
        <w:tc>
          <w:tcPr>
            <w:tcW w:w="4968" w:type="dxa"/>
            <w:vMerge/>
          </w:tcPr>
          <w:p w14:paraId="23B3C7AE" w14:textId="77777777" w:rsidR="00233995" w:rsidRDefault="00233995"/>
        </w:tc>
        <w:tc>
          <w:tcPr>
            <w:tcW w:w="5220" w:type="dxa"/>
            <w:gridSpan w:val="2"/>
          </w:tcPr>
          <w:p w14:paraId="43002671" w14:textId="77777777" w:rsidR="00233995" w:rsidRDefault="00233995">
            <w:r>
              <w:t>DATE AND TIME</w:t>
            </w:r>
          </w:p>
          <w:p w14:paraId="77CF9AC8" w14:textId="62A534BD" w:rsidR="00233995" w:rsidRDefault="008D6132">
            <w:r>
              <w:t>{</w:t>
            </w:r>
            <w:r w:rsidR="00F32D2C">
              <w:t>date</w:t>
            </w:r>
            <w:r>
              <w:t>}</w:t>
            </w:r>
            <w:r w:rsidR="008B6863">
              <w:t xml:space="preserve">, </w:t>
            </w:r>
            <w:r>
              <w:t>{</w:t>
            </w:r>
            <w:r w:rsidR="00F32D2C">
              <w:t>time</w:t>
            </w:r>
            <w:r>
              <w:t>}</w:t>
            </w:r>
          </w:p>
        </w:tc>
      </w:tr>
      <w:tr w:rsidR="00233995" w14:paraId="148F586B" w14:textId="77777777">
        <w:trPr>
          <w:cantSplit/>
        </w:trPr>
        <w:tc>
          <w:tcPr>
            <w:tcW w:w="10188" w:type="dxa"/>
            <w:gridSpan w:val="3"/>
          </w:tcPr>
          <w:p w14:paraId="18A1DC5B" w14:textId="77777777" w:rsidR="00233995" w:rsidRDefault="00233995"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instrText xml:space="preserve"> FORMCHECKBOX </w:instrText>
            </w:r>
            <w:r w:rsidR="00266062">
              <w:fldChar w:fldCharType="separate"/>
            </w:r>
            <w:r>
              <w:fldChar w:fldCharType="end"/>
            </w:r>
            <w:bookmarkEnd w:id="3"/>
            <w:r>
              <w:t>YOU ARE ALSO COMMANDED to bring with you the following document(s) or object(s).</w:t>
            </w:r>
          </w:p>
        </w:tc>
      </w:tr>
      <w:tr w:rsidR="00233995" w14:paraId="2EEB0B7C" w14:textId="77777777">
        <w:trPr>
          <w:cantSplit/>
        </w:trPr>
        <w:tc>
          <w:tcPr>
            <w:tcW w:w="10188" w:type="dxa"/>
            <w:gridSpan w:val="3"/>
          </w:tcPr>
          <w:p w14:paraId="5A3FADAD" w14:textId="77777777" w:rsidR="00233995" w:rsidRDefault="00233995">
            <w:r>
              <w:t>LIST DOCUMENT(S) OR OBJECT(S)</w:t>
            </w:r>
          </w:p>
          <w:p w14:paraId="57F6B783" w14:textId="77777777" w:rsidR="00233995" w:rsidRDefault="00233995">
            <w: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4" w:name="Text1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"/>
          </w:p>
        </w:tc>
      </w:tr>
      <w:tr w:rsidR="00233995" w14:paraId="1599D75E" w14:textId="77777777" w:rsidTr="00A10A27">
        <w:trPr>
          <w:cantSplit/>
          <w:trHeight w:val="1529"/>
        </w:trPr>
        <w:tc>
          <w:tcPr>
            <w:tcW w:w="10188" w:type="dxa"/>
            <w:gridSpan w:val="3"/>
          </w:tcPr>
          <w:p w14:paraId="0A24674C" w14:textId="77777777" w:rsidR="00233995" w:rsidRDefault="00233995">
            <w:r>
              <w:t>This subpoena shall remain in effect until you are granted leave to depart by the court or by an officer acting on behalf of the court.</w:t>
            </w:r>
          </w:p>
          <w:p w14:paraId="319B7A85" w14:textId="77777777" w:rsidR="009E3E8D" w:rsidRDefault="009E3E8D"/>
          <w:p w14:paraId="34B804BA" w14:textId="77777777" w:rsidR="00907300" w:rsidRDefault="00907300"/>
          <w:p w14:paraId="129A2732" w14:textId="7617768F" w:rsidR="000B228C" w:rsidRDefault="00907300">
            <w:r>
              <w:t xml:space="preserve">_____________________________________        </w:t>
            </w:r>
            <w:proofErr w:type="gramStart"/>
            <w:r>
              <w:t xml:space="preserve">   </w:t>
            </w:r>
            <w:r w:rsidR="008D6132">
              <w:t>{</w:t>
            </w:r>
            <w:proofErr w:type="spellStart"/>
            <w:proofErr w:type="gramEnd"/>
            <w:r w:rsidR="004D2E9B">
              <w:t>c</w:t>
            </w:r>
            <w:r w:rsidR="008B6863">
              <w:t>urrent</w:t>
            </w:r>
            <w:r w:rsidR="004D2E9B">
              <w:t>_</w:t>
            </w:r>
            <w:r w:rsidR="008B6863">
              <w:t>date</w:t>
            </w:r>
            <w:proofErr w:type="spellEnd"/>
            <w:r w:rsidR="008D6132">
              <w:t>}</w:t>
            </w:r>
            <w:r>
              <w:t xml:space="preserve">   </w:t>
            </w:r>
            <w:r w:rsidR="008D6132">
              <w:rPr>
                <w:u w:val="single"/>
              </w:rPr>
              <w:t>{</w:t>
            </w:r>
            <w:proofErr w:type="spellStart"/>
            <w:r w:rsidR="004D2E9B">
              <w:rPr>
                <w:u w:val="single"/>
              </w:rPr>
              <w:t>a</w:t>
            </w:r>
            <w:r w:rsidR="008B6863">
              <w:rPr>
                <w:u w:val="single"/>
              </w:rPr>
              <w:t>ttorney</w:t>
            </w:r>
            <w:r w:rsidR="004D2E9B">
              <w:rPr>
                <w:u w:val="single"/>
              </w:rPr>
              <w:t>_</w:t>
            </w:r>
            <w:r w:rsidR="008B6863">
              <w:rPr>
                <w:u w:val="single"/>
              </w:rPr>
              <w:t>name</w:t>
            </w:r>
            <w:r w:rsidR="004D2E9B">
              <w:rPr>
                <w:u w:val="single"/>
              </w:rPr>
              <w:t>_</w:t>
            </w:r>
            <w:r w:rsidR="008B6863">
              <w:rPr>
                <w:u w:val="single"/>
              </w:rPr>
              <w:t>all</w:t>
            </w:r>
            <w:r w:rsidR="004D2E9B">
              <w:rPr>
                <w:u w:val="single"/>
              </w:rPr>
              <w:t>C</w:t>
            </w:r>
            <w:r w:rsidR="008B6863">
              <w:rPr>
                <w:u w:val="single"/>
              </w:rPr>
              <w:t>aps</w:t>
            </w:r>
            <w:proofErr w:type="spellEnd"/>
            <w:r w:rsidR="008D6132">
              <w:rPr>
                <w:u w:val="single"/>
              </w:rPr>
              <w:t>}</w:t>
            </w:r>
            <w:r w:rsidR="000B228C">
              <w:t xml:space="preserve">                                                                                                    </w:t>
            </w:r>
          </w:p>
          <w:p w14:paraId="3EDE518D" w14:textId="77777777" w:rsidR="00F20F40" w:rsidRDefault="00F20F40">
            <w:r>
              <w:t xml:space="preserve">Attorney/Issuing Officer's Signature </w:t>
            </w:r>
            <w:r>
              <w:tab/>
            </w:r>
            <w:r>
              <w:tab/>
            </w:r>
            <w:r>
              <w:tab/>
            </w:r>
            <w:r w:rsidR="009E3E8D">
              <w:t xml:space="preserve"> Date</w:t>
            </w:r>
            <w:r w:rsidR="009E3E8D">
              <w:tab/>
            </w:r>
            <w:r w:rsidR="009E3E8D">
              <w:tab/>
              <w:t xml:space="preserve">        </w:t>
            </w:r>
            <w:r>
              <w:t>Print Name</w:t>
            </w:r>
          </w:p>
          <w:p w14:paraId="71EB6463" w14:textId="77777777" w:rsidR="00A40116" w:rsidRDefault="00F20F40">
            <w:r>
              <w:t xml:space="preserve">Indicate </w:t>
            </w:r>
            <w:r w:rsidR="00046F83">
              <w:t>i</w:t>
            </w:r>
            <w:r>
              <w:t xml:space="preserve">f Solicitor </w:t>
            </w:r>
            <w:r w:rsidR="00046F83">
              <w:t xml:space="preserve">or </w:t>
            </w:r>
            <w:r>
              <w:t xml:space="preserve">Attorney </w:t>
            </w:r>
            <w:r w:rsidR="00046F83">
              <w:t xml:space="preserve">for </w:t>
            </w:r>
            <w:r>
              <w:t>Defendant</w:t>
            </w:r>
          </w:p>
          <w:p w14:paraId="6E7725D2" w14:textId="49C020D7" w:rsidR="008C79DD" w:rsidRDefault="00F20F40">
            <w:r>
              <w:t xml:space="preserve">Attorney's Address </w:t>
            </w:r>
            <w:proofErr w:type="gramStart"/>
            <w:r>
              <w:t>And</w:t>
            </w:r>
            <w:proofErr w:type="gramEnd"/>
            <w:r>
              <w:t xml:space="preserve"> Telephone Number </w:t>
            </w:r>
          </w:p>
          <w:p w14:paraId="6AB8BBFC" w14:textId="1BFC1E08" w:rsidR="00393DAD" w:rsidRDefault="008D6132">
            <w:r>
              <w:t>{</w:t>
            </w:r>
            <w:proofErr w:type="spellStart"/>
            <w:r w:rsidR="00D3012F">
              <w:t>a</w:t>
            </w:r>
            <w:r w:rsidR="00393DAD">
              <w:t>ttorney</w:t>
            </w:r>
            <w:r w:rsidR="00D3012F">
              <w:t>_</w:t>
            </w:r>
            <w:r w:rsidR="00393DAD">
              <w:t>name</w:t>
            </w:r>
            <w:proofErr w:type="spellEnd"/>
            <w:r>
              <w:t>}</w:t>
            </w:r>
          </w:p>
          <w:p w14:paraId="2CE77DEE" w14:textId="0B7180ED" w:rsidR="00393DAD" w:rsidRDefault="00393DAD">
            <w:r>
              <w:t>Attorney for Defendant</w:t>
            </w:r>
          </w:p>
          <w:p w14:paraId="62D834C7" w14:textId="70D981C3" w:rsidR="00393DAD" w:rsidRDefault="008D6132">
            <w:r>
              <w:t>{</w:t>
            </w:r>
            <w:proofErr w:type="spellStart"/>
            <w:r w:rsidR="00D3012F">
              <w:t>f</w:t>
            </w:r>
            <w:r w:rsidR="00393DAD">
              <w:t>irm</w:t>
            </w:r>
            <w:r w:rsidR="00D3012F">
              <w:t>_</w:t>
            </w:r>
            <w:r w:rsidR="00393DAD">
              <w:t>name</w:t>
            </w:r>
            <w:proofErr w:type="spellEnd"/>
            <w:r>
              <w:t>}</w:t>
            </w:r>
          </w:p>
          <w:p w14:paraId="0B30912F" w14:textId="28C31405" w:rsidR="008B6863" w:rsidRPr="00393DAD" w:rsidRDefault="008D6132" w:rsidP="000B228C">
            <w:pPr>
              <w:rPr>
                <w:u w:val="single"/>
              </w:rPr>
            </w:pPr>
            <w:r>
              <w:rPr>
                <w:u w:val="single"/>
              </w:rPr>
              <w:t>{</w:t>
            </w:r>
            <w:proofErr w:type="spellStart"/>
            <w:r w:rsidR="00D3012F">
              <w:rPr>
                <w:u w:val="single"/>
              </w:rPr>
              <w:t>f</w:t>
            </w:r>
            <w:r w:rsidR="008B6863">
              <w:rPr>
                <w:u w:val="single"/>
              </w:rPr>
              <w:t>irm</w:t>
            </w:r>
            <w:r w:rsidR="00D3012F">
              <w:rPr>
                <w:u w:val="single"/>
              </w:rPr>
              <w:t>_</w:t>
            </w:r>
            <w:r w:rsidR="008B6863">
              <w:rPr>
                <w:u w:val="single"/>
              </w:rPr>
              <w:t>address</w:t>
            </w:r>
            <w:proofErr w:type="spellEnd"/>
            <w:r>
              <w:rPr>
                <w:u w:val="single"/>
              </w:rPr>
              <w:t>}</w:t>
            </w:r>
          </w:p>
          <w:p w14:paraId="0BE2C485" w14:textId="6CE40C80" w:rsidR="00A10A27" w:rsidRDefault="008D6132">
            <w:r>
              <w:t>{</w:t>
            </w:r>
            <w:proofErr w:type="spellStart"/>
            <w:r w:rsidR="00D3012F">
              <w:t>f</w:t>
            </w:r>
            <w:r w:rsidR="008B6863">
              <w:t>irm</w:t>
            </w:r>
            <w:r w:rsidR="00D3012F">
              <w:t>_</w:t>
            </w:r>
            <w:r w:rsidR="008B6863">
              <w:t>phone</w:t>
            </w:r>
            <w:r w:rsidR="00D3012F">
              <w:t>_</w:t>
            </w:r>
            <w:r w:rsidR="008B6863">
              <w:t>number</w:t>
            </w:r>
            <w:proofErr w:type="spellEnd"/>
            <w:r>
              <w:t>}</w:t>
            </w:r>
          </w:p>
        </w:tc>
      </w:tr>
      <w:tr w:rsidR="00233995" w14:paraId="5A02312D" w14:textId="77777777">
        <w:trPr>
          <w:cantSplit/>
        </w:trPr>
        <w:tc>
          <w:tcPr>
            <w:tcW w:w="7668" w:type="dxa"/>
            <w:gridSpan w:val="2"/>
          </w:tcPr>
          <w:p w14:paraId="49E7FBB4" w14:textId="77777777" w:rsidR="00233995" w:rsidRDefault="00046F83">
            <w:r>
              <w:t>Clerk of Court or</w:t>
            </w:r>
          </w:p>
          <w:p w14:paraId="63AFF7F6" w14:textId="77777777" w:rsidR="00233995" w:rsidRDefault="00233995"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5" w:name="Text1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"/>
          </w:p>
        </w:tc>
        <w:tc>
          <w:tcPr>
            <w:tcW w:w="2520" w:type="dxa"/>
            <w:vMerge w:val="restart"/>
          </w:tcPr>
          <w:p w14:paraId="70C894D2" w14:textId="77777777" w:rsidR="00233995" w:rsidRDefault="00233995">
            <w:r>
              <w:t>DATE</w:t>
            </w:r>
            <w:r>
              <w:br/>
            </w:r>
            <w:r w:rsidRPr="009E03D9"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6" w:name="Text14"/>
            <w:r w:rsidRPr="009E03D9">
              <w:instrText xml:space="preserve"> FORMTEXT </w:instrText>
            </w:r>
            <w:r w:rsidRPr="009E03D9">
              <w:fldChar w:fldCharType="separate"/>
            </w:r>
            <w:r w:rsidRPr="009E03D9">
              <w:rPr>
                <w:noProof/>
              </w:rPr>
              <w:t> </w:t>
            </w:r>
            <w:r w:rsidRPr="009E03D9">
              <w:rPr>
                <w:noProof/>
              </w:rPr>
              <w:t> </w:t>
            </w:r>
            <w:r w:rsidRPr="009E03D9">
              <w:rPr>
                <w:noProof/>
              </w:rPr>
              <w:t> </w:t>
            </w:r>
            <w:r w:rsidRPr="009E03D9">
              <w:rPr>
                <w:noProof/>
              </w:rPr>
              <w:t> </w:t>
            </w:r>
            <w:r w:rsidRPr="009E03D9">
              <w:rPr>
                <w:noProof/>
              </w:rPr>
              <w:t> </w:t>
            </w:r>
            <w:r w:rsidRPr="009E03D9">
              <w:fldChar w:fldCharType="end"/>
            </w:r>
            <w:bookmarkEnd w:id="6"/>
          </w:p>
        </w:tc>
      </w:tr>
      <w:tr w:rsidR="00233995" w14:paraId="385F5AD9" w14:textId="77777777">
        <w:trPr>
          <w:cantSplit/>
        </w:trPr>
        <w:tc>
          <w:tcPr>
            <w:tcW w:w="7668" w:type="dxa"/>
            <w:gridSpan w:val="2"/>
          </w:tcPr>
          <w:p w14:paraId="212572FA" w14:textId="77777777" w:rsidR="00233995" w:rsidRDefault="00046F83">
            <w:r>
              <w:t>(By</w:t>
            </w:r>
            <w:r w:rsidR="00233995">
              <w:t xml:space="preserve">) </w:t>
            </w:r>
            <w:r>
              <w:t>Deputy Clerk</w:t>
            </w:r>
          </w:p>
          <w:p w14:paraId="34B89C50" w14:textId="77777777" w:rsidR="00233995" w:rsidRDefault="00233995"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7" w:name="Text1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  <w:tc>
          <w:tcPr>
            <w:tcW w:w="2520" w:type="dxa"/>
            <w:vMerge/>
          </w:tcPr>
          <w:p w14:paraId="29518B72" w14:textId="77777777" w:rsidR="00233995" w:rsidRDefault="00233995"/>
        </w:tc>
      </w:tr>
      <w:tr w:rsidR="00233995" w14:paraId="577F9431" w14:textId="77777777">
        <w:trPr>
          <w:cantSplit/>
        </w:trPr>
        <w:tc>
          <w:tcPr>
            <w:tcW w:w="4968" w:type="dxa"/>
          </w:tcPr>
          <w:p w14:paraId="3D2D06C8" w14:textId="77777777" w:rsidR="00A67341" w:rsidRDefault="00046F83">
            <w:r>
              <w:t>Pro Se Defendant's Name, Address and Telephone Number</w:t>
            </w:r>
            <w:r w:rsidR="000B228C">
              <w:t xml:space="preserve"> (</w:t>
            </w:r>
            <w:r>
              <w:t>If Issue</w:t>
            </w:r>
            <w:r w:rsidR="006819E2">
              <w:t>d</w:t>
            </w:r>
            <w:r>
              <w:t xml:space="preserve"> </w:t>
            </w:r>
            <w:r w:rsidR="000B228C">
              <w:t>by C</w:t>
            </w:r>
            <w:r w:rsidR="00A67341">
              <w:t>lerk</w:t>
            </w:r>
            <w:r w:rsidR="002306C1">
              <w:t xml:space="preserve"> for Pro Se Defendant</w:t>
            </w:r>
            <w:r w:rsidR="00A67341">
              <w:t>)</w:t>
            </w:r>
            <w:r w:rsidR="00A40116" w:rsidRPr="00A40116">
              <w:t xml:space="preserve"> </w:t>
            </w:r>
          </w:p>
          <w:p w14:paraId="0369F93B" w14:textId="77777777" w:rsidR="00233995" w:rsidRDefault="00A40116">
            <w:r w:rsidRPr="00A40116"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8" w:name="Text11"/>
            <w:r w:rsidRPr="00A40116">
              <w:instrText xml:space="preserve"> FORMTEXT </w:instrText>
            </w:r>
            <w:r w:rsidRPr="00A40116">
              <w:fldChar w:fldCharType="separate"/>
            </w:r>
            <w:r w:rsidRPr="00A40116">
              <w:t> </w:t>
            </w:r>
            <w:r w:rsidRPr="00A40116">
              <w:t> </w:t>
            </w:r>
            <w:r w:rsidRPr="00A40116">
              <w:t> </w:t>
            </w:r>
            <w:r w:rsidRPr="00A40116">
              <w:t> </w:t>
            </w:r>
            <w:r w:rsidRPr="00A40116">
              <w:t> </w:t>
            </w:r>
            <w:r w:rsidRPr="00A40116">
              <w:fldChar w:fldCharType="end"/>
            </w:r>
            <w:bookmarkEnd w:id="8"/>
            <w:r w:rsidR="00233995">
              <w:t xml:space="preserve">                                                            </w:t>
            </w:r>
          </w:p>
        </w:tc>
        <w:tc>
          <w:tcPr>
            <w:tcW w:w="5220" w:type="dxa"/>
            <w:gridSpan w:val="2"/>
          </w:tcPr>
          <w:p w14:paraId="138B065B" w14:textId="77777777" w:rsidR="00233995" w:rsidRDefault="00233995" w:rsidP="00A40116"/>
        </w:tc>
      </w:tr>
      <w:tr w:rsidR="00233995" w14:paraId="44803497" w14:textId="77777777">
        <w:trPr>
          <w:cantSplit/>
        </w:trPr>
        <w:tc>
          <w:tcPr>
            <w:tcW w:w="10188" w:type="dxa"/>
            <w:gridSpan w:val="3"/>
          </w:tcPr>
          <w:p w14:paraId="54651269" w14:textId="77777777" w:rsidR="00233995" w:rsidRDefault="00233995"/>
        </w:tc>
      </w:tr>
    </w:tbl>
    <w:p w14:paraId="056E54A8" w14:textId="77777777" w:rsidR="00233995" w:rsidRDefault="00233995"/>
    <w:p w14:paraId="74B275AA" w14:textId="77777777" w:rsidR="00233995" w:rsidRDefault="00233995">
      <w:r>
        <w:br w:type="page"/>
      </w:r>
    </w:p>
    <w:p w14:paraId="7D58E348" w14:textId="77777777" w:rsidR="00233995" w:rsidRDefault="00233995">
      <w:pPr>
        <w:pStyle w:val="Heading1"/>
      </w:pPr>
      <w:r>
        <w:lastRenderedPageBreak/>
        <w:t>PROOF OF SERVICE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3"/>
        <w:gridCol w:w="3018"/>
        <w:gridCol w:w="1596"/>
        <w:gridCol w:w="3173"/>
      </w:tblGrid>
      <w:tr w:rsidR="00233995" w14:paraId="6FBB0D06" w14:textId="77777777">
        <w:trPr>
          <w:cantSplit/>
        </w:trPr>
        <w:tc>
          <w:tcPr>
            <w:tcW w:w="1596" w:type="dxa"/>
          </w:tcPr>
          <w:p w14:paraId="561429FB" w14:textId="77777777" w:rsidR="00233995" w:rsidRDefault="00233995">
            <w:r>
              <w:t>SERVED</w:t>
            </w:r>
            <w:r>
              <w:br/>
            </w:r>
            <w: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9" w:name="Text1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  <w:tc>
          <w:tcPr>
            <w:tcW w:w="3192" w:type="dxa"/>
          </w:tcPr>
          <w:p w14:paraId="5E9B6084" w14:textId="77777777" w:rsidR="00233995" w:rsidRDefault="00233995">
            <w:r>
              <w:t>DATE</w:t>
            </w:r>
            <w:r>
              <w:br/>
            </w:r>
            <w: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0" w:name="Text1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  <w:tc>
          <w:tcPr>
            <w:tcW w:w="4788" w:type="dxa"/>
            <w:gridSpan w:val="2"/>
          </w:tcPr>
          <w:p w14:paraId="09D29C18" w14:textId="77777777" w:rsidR="00233995" w:rsidRDefault="00233995">
            <w:r>
              <w:t>PLACE</w:t>
            </w:r>
            <w:r>
              <w:br/>
            </w:r>
            <w: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1" w:name="Text1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233995" w14:paraId="13C1CDF9" w14:textId="77777777">
        <w:trPr>
          <w:cantSplit/>
        </w:trPr>
        <w:tc>
          <w:tcPr>
            <w:tcW w:w="6384" w:type="dxa"/>
            <w:gridSpan w:val="3"/>
          </w:tcPr>
          <w:p w14:paraId="75EF83E1" w14:textId="77777777" w:rsidR="00233995" w:rsidRDefault="00233995">
            <w:r>
              <w:t>SERVED ON (PRINT NAME)</w:t>
            </w:r>
            <w:r>
              <w:br/>
            </w:r>
            <w: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2" w:name="Text1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2"/>
          </w:p>
        </w:tc>
        <w:tc>
          <w:tcPr>
            <w:tcW w:w="3192" w:type="dxa"/>
          </w:tcPr>
          <w:p w14:paraId="00A353BD" w14:textId="77777777" w:rsidR="00233995" w:rsidRDefault="00233995">
            <w:r>
              <w:t>MANNER OF SERVICE</w:t>
            </w:r>
          </w:p>
          <w:p w14:paraId="14D03D06" w14:textId="77777777" w:rsidR="00233995" w:rsidRDefault="00233995">
            <w: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3" w:name="Text1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3"/>
          </w:p>
        </w:tc>
      </w:tr>
      <w:tr w:rsidR="00233995" w14:paraId="42F6F1CF" w14:textId="77777777">
        <w:trPr>
          <w:cantSplit/>
        </w:trPr>
        <w:tc>
          <w:tcPr>
            <w:tcW w:w="6384" w:type="dxa"/>
            <w:gridSpan w:val="3"/>
            <w:tcBorders>
              <w:bottom w:val="single" w:sz="4" w:space="0" w:color="auto"/>
            </w:tcBorders>
          </w:tcPr>
          <w:p w14:paraId="0D0790AE" w14:textId="77777777" w:rsidR="00233995" w:rsidRDefault="00233995">
            <w:r>
              <w:t>SERVED BY (PRINT NAME)</w:t>
            </w:r>
            <w:r>
              <w:br/>
            </w:r>
            <w: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4" w:name="Text2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14:paraId="76461C6A" w14:textId="77777777" w:rsidR="00233995" w:rsidRDefault="00233995">
            <w:r>
              <w:t>TITLE</w:t>
            </w:r>
          </w:p>
          <w:p w14:paraId="7ABD15B6" w14:textId="77777777" w:rsidR="00233995" w:rsidRDefault="00233995">
            <w: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15" w:name="Text2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</w:p>
        </w:tc>
      </w:tr>
      <w:tr w:rsidR="00233995" w14:paraId="312A7ED2" w14:textId="77777777">
        <w:trPr>
          <w:cantSplit/>
        </w:trPr>
        <w:tc>
          <w:tcPr>
            <w:tcW w:w="9576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16A7746F" w14:textId="77777777" w:rsidR="00233995" w:rsidRDefault="00233995">
            <w:pPr>
              <w:pStyle w:val="Heading1"/>
            </w:pPr>
            <w:r>
              <w:t>DECLARATION OF SERVER</w:t>
            </w:r>
          </w:p>
        </w:tc>
      </w:tr>
      <w:tr w:rsidR="00233995" w14:paraId="097B3E82" w14:textId="77777777">
        <w:trPr>
          <w:cantSplit/>
        </w:trPr>
        <w:tc>
          <w:tcPr>
            <w:tcW w:w="9576" w:type="dxa"/>
            <w:gridSpan w:val="4"/>
            <w:tcBorders>
              <w:bottom w:val="nil"/>
            </w:tcBorders>
          </w:tcPr>
          <w:p w14:paraId="4650167B" w14:textId="77777777" w:rsidR="00233995" w:rsidRDefault="00233995">
            <w:pPr>
              <w:jc w:val="center"/>
            </w:pPr>
            <w:r>
              <w:t>I certify that the forgoing information contained in the Proof of Service is true and correct.</w:t>
            </w:r>
          </w:p>
        </w:tc>
      </w:tr>
      <w:tr w:rsidR="00233995" w14:paraId="2A61E4B2" w14:textId="77777777">
        <w:trPr>
          <w:cantSplit/>
          <w:trHeight w:val="416"/>
        </w:trPr>
        <w:tc>
          <w:tcPr>
            <w:tcW w:w="4788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19C230" w14:textId="77777777" w:rsidR="00233995" w:rsidRDefault="00233995"/>
          <w:p w14:paraId="6F3B97C8" w14:textId="77777777" w:rsidR="00233995" w:rsidRDefault="00233995">
            <w:r>
              <w:t xml:space="preserve">Executed on </w:t>
            </w:r>
            <w:r w:rsidRPr="00570CA1">
              <w:rPr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16" w:name="Text23"/>
            <w:r w:rsidRPr="00570CA1">
              <w:rPr>
                <w:u w:val="single"/>
              </w:rPr>
              <w:instrText xml:space="preserve"> FORMTEXT </w:instrText>
            </w:r>
            <w:r w:rsidRPr="00570CA1">
              <w:rPr>
                <w:u w:val="single"/>
              </w:rPr>
            </w:r>
            <w:r w:rsidRPr="00570CA1">
              <w:rPr>
                <w:u w:val="single"/>
              </w:rPr>
              <w:fldChar w:fldCharType="separate"/>
            </w:r>
            <w:r w:rsidRPr="00570CA1">
              <w:rPr>
                <w:noProof/>
                <w:u w:val="single"/>
              </w:rPr>
              <w:t> </w:t>
            </w:r>
            <w:r w:rsidRPr="00570CA1">
              <w:rPr>
                <w:noProof/>
                <w:u w:val="single"/>
              </w:rPr>
              <w:t> </w:t>
            </w:r>
            <w:r w:rsidRPr="00570CA1">
              <w:rPr>
                <w:noProof/>
                <w:u w:val="single"/>
              </w:rPr>
              <w:t> </w:t>
            </w:r>
            <w:r w:rsidRPr="00570CA1">
              <w:rPr>
                <w:noProof/>
                <w:u w:val="single"/>
              </w:rPr>
              <w:t> </w:t>
            </w:r>
            <w:r w:rsidRPr="00570CA1">
              <w:rPr>
                <w:noProof/>
                <w:u w:val="single"/>
              </w:rPr>
              <w:t> </w:t>
            </w:r>
            <w:r w:rsidRPr="00570CA1">
              <w:rPr>
                <w:u w:val="single"/>
              </w:rPr>
              <w:fldChar w:fldCharType="end"/>
            </w:r>
            <w:bookmarkEnd w:id="16"/>
          </w:p>
        </w:tc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3AC685" w14:textId="77777777" w:rsidR="00233995" w:rsidRDefault="00233995"/>
          <w:p w14:paraId="55DEC7B0" w14:textId="77777777" w:rsidR="00233995" w:rsidRDefault="00233995">
            <w:r>
              <w:t>____________________________________</w:t>
            </w:r>
          </w:p>
          <w:p w14:paraId="5E9F8FF0" w14:textId="77777777" w:rsidR="00233995" w:rsidRDefault="00233995">
            <w:r>
              <w:t>SIGNATURE OF SERVER</w:t>
            </w:r>
          </w:p>
        </w:tc>
      </w:tr>
      <w:tr w:rsidR="00233995" w14:paraId="499F2046" w14:textId="77777777">
        <w:trPr>
          <w:cantSplit/>
          <w:trHeight w:val="416"/>
        </w:trPr>
        <w:tc>
          <w:tcPr>
            <w:tcW w:w="47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8F59D5" w14:textId="77777777" w:rsidR="00233995" w:rsidRDefault="00233995"/>
        </w:tc>
        <w:tc>
          <w:tcPr>
            <w:tcW w:w="47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75F9B2" w14:textId="77777777" w:rsidR="00233995" w:rsidRDefault="00233995"/>
          <w:p w14:paraId="0EF92025" w14:textId="77777777" w:rsidR="00233995" w:rsidRDefault="009E03D9">
            <w:r w:rsidRPr="00907300">
              <w:rPr>
                <w:u w:val="single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907300">
              <w:rPr>
                <w:u w:val="single"/>
              </w:rPr>
              <w:instrText xml:space="preserve"> FORMTEXT </w:instrText>
            </w:r>
            <w:r w:rsidRPr="00907300">
              <w:rPr>
                <w:u w:val="single"/>
              </w:rPr>
            </w:r>
            <w:r w:rsidRPr="00907300">
              <w:rPr>
                <w:u w:val="single"/>
              </w:rPr>
              <w:fldChar w:fldCharType="separate"/>
            </w:r>
            <w:r w:rsidRPr="00907300">
              <w:rPr>
                <w:noProof/>
                <w:u w:val="single"/>
              </w:rPr>
              <w:t> </w:t>
            </w:r>
            <w:r w:rsidRPr="00907300">
              <w:rPr>
                <w:noProof/>
                <w:u w:val="single"/>
              </w:rPr>
              <w:t> </w:t>
            </w:r>
            <w:r w:rsidRPr="00907300">
              <w:rPr>
                <w:noProof/>
                <w:u w:val="single"/>
              </w:rPr>
              <w:t> </w:t>
            </w:r>
            <w:r w:rsidRPr="00907300">
              <w:rPr>
                <w:noProof/>
                <w:u w:val="single"/>
              </w:rPr>
              <w:t> </w:t>
            </w:r>
            <w:r w:rsidRPr="00907300">
              <w:rPr>
                <w:noProof/>
                <w:u w:val="single"/>
              </w:rPr>
              <w:t> </w:t>
            </w:r>
            <w:r w:rsidRPr="00907300">
              <w:rPr>
                <w:u w:val="single"/>
              </w:rPr>
              <w:fldChar w:fldCharType="end"/>
            </w:r>
          </w:p>
          <w:p w14:paraId="0652F64C" w14:textId="77777777" w:rsidR="00233995" w:rsidRDefault="00233995">
            <w:r>
              <w:t>ADDRESS OF SERVER</w:t>
            </w:r>
          </w:p>
          <w:p w14:paraId="37BF86B2" w14:textId="77777777" w:rsidR="00233995" w:rsidRDefault="00233995"/>
        </w:tc>
      </w:tr>
    </w:tbl>
    <w:p w14:paraId="78A5ED73" w14:textId="77777777" w:rsidR="00233995" w:rsidRDefault="00233995"/>
    <w:sectPr w:rsidR="0023399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9A561" w14:textId="77777777" w:rsidR="00266062" w:rsidRDefault="00266062">
      <w:r>
        <w:separator/>
      </w:r>
    </w:p>
  </w:endnote>
  <w:endnote w:type="continuationSeparator" w:id="0">
    <w:p w14:paraId="5616BA71" w14:textId="77777777" w:rsidR="00266062" w:rsidRDefault="00266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1A420" w14:textId="77777777" w:rsidR="00A40116" w:rsidRDefault="00A40116">
    <w:pPr>
      <w:pStyle w:val="Footer"/>
    </w:pPr>
    <w:r>
      <w:t>SCCA 253 (</w:t>
    </w:r>
    <w:r w:rsidR="00347ABE">
      <w:t>05</w:t>
    </w:r>
    <w:r>
      <w:t>/201</w:t>
    </w:r>
    <w:r w:rsidR="00347ABE">
      <w:t>9</w:t>
    </w:r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05C3B" w14:textId="77777777" w:rsidR="00266062" w:rsidRDefault="00266062">
      <w:r>
        <w:separator/>
      </w:r>
    </w:p>
  </w:footnote>
  <w:footnote w:type="continuationSeparator" w:id="0">
    <w:p w14:paraId="3C89E79F" w14:textId="77777777" w:rsidR="00266062" w:rsidRDefault="002660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02"/>
    <w:rsid w:val="00046F83"/>
    <w:rsid w:val="00067193"/>
    <w:rsid w:val="000A77D0"/>
    <w:rsid w:val="000B228C"/>
    <w:rsid w:val="00181F68"/>
    <w:rsid w:val="00190537"/>
    <w:rsid w:val="002306C1"/>
    <w:rsid w:val="00233995"/>
    <w:rsid w:val="00250584"/>
    <w:rsid w:val="00266062"/>
    <w:rsid w:val="00266321"/>
    <w:rsid w:val="00267AEA"/>
    <w:rsid w:val="002C7D07"/>
    <w:rsid w:val="00347ABE"/>
    <w:rsid w:val="00393DAD"/>
    <w:rsid w:val="004D2E9B"/>
    <w:rsid w:val="004E476D"/>
    <w:rsid w:val="005225B4"/>
    <w:rsid w:val="00570CA1"/>
    <w:rsid w:val="00572287"/>
    <w:rsid w:val="00640055"/>
    <w:rsid w:val="00674BF1"/>
    <w:rsid w:val="006819E2"/>
    <w:rsid w:val="007559DB"/>
    <w:rsid w:val="00797A60"/>
    <w:rsid w:val="007F377B"/>
    <w:rsid w:val="0088722C"/>
    <w:rsid w:val="00894A1A"/>
    <w:rsid w:val="008B6863"/>
    <w:rsid w:val="008C79DD"/>
    <w:rsid w:val="008D6132"/>
    <w:rsid w:val="00901AC1"/>
    <w:rsid w:val="00907300"/>
    <w:rsid w:val="009976BA"/>
    <w:rsid w:val="009A5464"/>
    <w:rsid w:val="009B13B3"/>
    <w:rsid w:val="009E03D9"/>
    <w:rsid w:val="009E3E8D"/>
    <w:rsid w:val="00A10A27"/>
    <w:rsid w:val="00A40116"/>
    <w:rsid w:val="00A67341"/>
    <w:rsid w:val="00AB05DB"/>
    <w:rsid w:val="00AD75B4"/>
    <w:rsid w:val="00B321C2"/>
    <w:rsid w:val="00B3770F"/>
    <w:rsid w:val="00B60F4C"/>
    <w:rsid w:val="00BE133E"/>
    <w:rsid w:val="00BF5C22"/>
    <w:rsid w:val="00CC7129"/>
    <w:rsid w:val="00CF07CB"/>
    <w:rsid w:val="00D3012F"/>
    <w:rsid w:val="00D4719A"/>
    <w:rsid w:val="00DC211D"/>
    <w:rsid w:val="00DE4FD5"/>
    <w:rsid w:val="00DF543D"/>
    <w:rsid w:val="00EB3502"/>
    <w:rsid w:val="00F20F40"/>
    <w:rsid w:val="00F32D2C"/>
    <w:rsid w:val="00F60C93"/>
    <w:rsid w:val="00FD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BA2E56"/>
  <w15:chartTrackingRefBased/>
  <w15:docId w15:val="{175C251E-2035-47E3-BED2-50C43640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lm\Downloads\SCCA25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9A78B-30EB-40EB-98B2-AD9DA0864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SCCA253.dot</Template>
  <TotalTime>33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SUBPOENA IN A CRIMINAL CASE</vt:lpstr>
    </vt:vector>
  </TitlesOfParts>
  <Company>S.C. Judicial Dept.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SUBPOENA IN A CRIMINAL CASE</dc:title>
  <dc:subject/>
  <dc:creator>Colm</dc:creator>
  <cp:keywords/>
  <cp:lastModifiedBy>Colm Glynn</cp:lastModifiedBy>
  <cp:revision>15</cp:revision>
  <cp:lastPrinted>2011-10-05T20:55:00Z</cp:lastPrinted>
  <dcterms:created xsi:type="dcterms:W3CDTF">2020-09-30T20:26:00Z</dcterms:created>
  <dcterms:modified xsi:type="dcterms:W3CDTF">2021-07-16T19:52:00Z</dcterms:modified>
</cp:coreProperties>
</file>